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Hlk16232818" w:displacedByCustomXml="next"/>
    <w:bookmarkEnd w:id="0" w:displacedByCustomXml="next"/>
    <w:sdt>
      <w:sdtPr>
        <w:id w:val="-2004807119"/>
        <w:docPartObj>
          <w:docPartGallery w:val="Cover Pages"/>
          <w:docPartUnique/>
        </w:docPartObj>
      </w:sdtPr>
      <w:sdtEndPr>
        <w:rPr>
          <w:rFonts w:eastAsiaTheme="minorHAnsi"/>
          <w:lang w:eastAsia="en-US"/>
        </w:rPr>
      </w:sdtEndPr>
      <w:sdtContent>
        <w:sdt>
          <w:sdtPr>
            <w:alias w:val="Clique no ícone à direita para substituir o logotipo"/>
            <w:tag w:val="Clique no ícone à direita para substituir o logotipo"/>
            <w:id w:val="346306309"/>
            <w:picture/>
          </w:sdtPr>
          <w:sdtEndPr/>
          <w:sdtContent>
            <w:p w:rsidR="00792337" w:rsidRDefault="00792337">
              <w:pPr>
                <w:pStyle w:val="Logotipo"/>
              </w:pPr>
              <w:r>
                <w:rPr>
                  <w:noProof/>
                </w:rPr>
                <w:drawing>
                  <wp:inline distT="0" distB="0" distL="0" distR="0" wp14:anchorId="36D84F64" wp14:editId="236A7563">
                    <wp:extent cx="404948" cy="404948"/>
                    <wp:effectExtent l="0" t="0" r="0" b="0"/>
                    <wp:docPr id="107" name="Imagem 3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Imagem 3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0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404948" cy="40494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  <w:p w:rsidR="00792337" w:rsidRDefault="00792337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6262A6F" wp14:editId="4136CB80">
                    <wp:simplePos x="0" y="0"/>
                    <wp:positionH relativeFrom="margin">
                      <wp:posOffset>0</wp:posOffset>
                    </wp:positionH>
                    <wp:positionV relativeFrom="margin">
                      <wp:posOffset>3286125</wp:posOffset>
                    </wp:positionV>
                    <wp:extent cx="5036820" cy="2110740"/>
                    <wp:effectExtent l="0" t="0" r="15240" b="3810"/>
                    <wp:wrapTopAndBottom/>
                    <wp:docPr id="96" name="Caixa de Texto 5" descr="Caixa de texto que mostra o título e o subtítulo do documento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036820" cy="21107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alias w:val="Título"/>
                                  <w:tag w:val=""/>
                                  <w:id w:val="1077169503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997D7D" w:rsidRDefault="00997D7D">
                                    <w:pPr>
                                      <w:pStyle w:val="Ttulo10"/>
                                    </w:pPr>
                                    <w:r>
                                      <w:t>Documentação</w:t>
                                    </w:r>
                                  </w:p>
                                </w:sdtContent>
                              </w:sdt>
                              <w:p w:rsidR="00997D7D" w:rsidRDefault="00F0422E">
                                <w:pPr>
                                  <w:pStyle w:val="Subttulo1"/>
                                </w:pPr>
                                <w:r>
                                  <w:t>HRoads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85000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6262A6F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5" o:spid="_x0000_s1026" type="#_x0000_t202" alt="Caixa de texto que mostra o título e o subtítulo do documento" style="position:absolute;margin-left:0;margin-top:258.75pt;width:396.6pt;height:166.2pt;z-index:251659264;visibility:visible;mso-wrap-style:square;mso-width-percent:85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8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" filled="f" stroked="f" strokeweight=".5pt">
                    <v:textbox style="mso-fit-shape-to-text:t" inset="0,0,0,0">
                      <w:txbxContent>
                        <w:sdt>
                          <w:sdtPr>
                            <w:alias w:val="Título"/>
                            <w:tag w:val=""/>
                            <w:id w:val="1077169503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15:appearance w15:val="hidden"/>
                            <w:text/>
                          </w:sdtPr>
                          <w:sdtEndPr/>
                          <w:sdtContent>
                            <w:p w:rsidR="00997D7D" w:rsidRDefault="00997D7D">
                              <w:pPr>
                                <w:pStyle w:val="Ttulo10"/>
                              </w:pPr>
                              <w:r>
                                <w:t>Documentação</w:t>
                              </w:r>
                            </w:p>
                          </w:sdtContent>
                        </w:sdt>
                        <w:p w:rsidR="00997D7D" w:rsidRDefault="00F0422E">
                          <w:pPr>
                            <w:pStyle w:val="Subttulo1"/>
                          </w:pPr>
                          <w:r>
                            <w:t>HRoads</w:t>
                          </w:r>
                        </w:p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E29CBE8" wp14:editId="54807E63">
                    <wp:simplePos x="0" y="0"/>
                    <wp:positionH relativeFrom="margin">
                      <wp:align>left</wp:align>
                    </wp:positionH>
                    <wp:positionV relativeFrom="margin">
                      <wp:align>bottom</wp:align>
                    </wp:positionV>
                    <wp:extent cx="5943600" cy="621792"/>
                    <wp:effectExtent l="0" t="0" r="1905" b="6985"/>
                    <wp:wrapTopAndBottom/>
                    <wp:docPr id="106" name="Caixa de Texto 10" descr="Caixa de texto que mostra as informações de contato comerciais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621792"/>
                            </a:xfrm>
                            <a:prstGeom prst="rect">
                              <a:avLst/>
                            </a:prstGeom>
                            <a:solidFill>
                              <a:srgbClr val="7030A0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Informações sobre contatos da empresa"/>
                                </w:tblPr>
                                <w:tblGrid>
                                  <w:gridCol w:w="2543"/>
                                  <w:gridCol w:w="428"/>
                                  <w:gridCol w:w="2550"/>
                                  <w:gridCol w:w="428"/>
                                  <w:gridCol w:w="2547"/>
                                </w:tblGrid>
                                <w:tr w:rsidR="00997D7D">
                                  <w:sdt>
                                    <w:sdtPr>
                                      <w:alias w:val="Endereço"/>
                                      <w:tag w:val=""/>
                                      <w:id w:val="1804426379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15:appearance w15:val="hidden"/>
                                      <w:text w:multiLine="1"/>
                                    </w:sdtPr>
                                    <w:sdtEndPr/>
                                    <w:sdtContent>
                                      <w:tc>
                                        <w:tcPr>
                                          <w:tcW w:w="1496" w:type="pct"/>
                                        </w:tcPr>
                                        <w:p w:rsidR="00997D7D" w:rsidRDefault="00997D7D" w:rsidP="00952E23">
                                          <w:pPr>
                                            <w:pStyle w:val="InformaesdeContato0"/>
                                          </w:pPr>
                                          <w:r>
                                            <w:t>Alameda Barão de Limeira, 539 – São Paulo/SP</w:t>
                                          </w:r>
                                        </w:p>
                                      </w:tc>
                                    </w:sdtContent>
                                  </w:sdt>
                                  <w:tc>
                                    <w:tcPr>
                                      <w:tcW w:w="252" w:type="pct"/>
                                    </w:tcPr>
                                    <w:p w:rsidR="00997D7D" w:rsidRDefault="00997D7D">
                                      <w:pPr>
                                        <w:pStyle w:val="InformaesdeContato0"/>
                                      </w:pPr>
                                    </w:p>
                                  </w:tc>
                                  <w:tc>
                                    <w:tcPr>
                                      <w:tcW w:w="1501" w:type="pct"/>
                                    </w:tcPr>
                                    <w:p w:rsidR="00997D7D" w:rsidRDefault="00997D7D" w:rsidP="00952E23">
                                      <w:pPr>
                                        <w:pStyle w:val="InformaesdeContato0"/>
                                        <w:jc w:val="center"/>
                                      </w:pPr>
                                    </w:p>
                                  </w:tc>
                                  <w:tc>
                                    <w:tcPr>
                                      <w:tcW w:w="252" w:type="pct"/>
                                    </w:tcPr>
                                    <w:p w:rsidR="00997D7D" w:rsidRDefault="00997D7D">
                                      <w:pPr>
                                        <w:pStyle w:val="InformaesdeContato0"/>
                                      </w:pPr>
                                    </w:p>
                                  </w:tc>
                                  <w:tc>
                                    <w:tcPr>
                                      <w:tcW w:w="1500" w:type="pct"/>
                                    </w:tcPr>
                                    <w:sdt>
                                      <w:sdtPr>
                                        <w:alias w:val="Email"/>
                                        <w:tag w:val=""/>
                                        <w:id w:val="-2019763175"/>
                                        <w:showingPlcHdr/>
    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    <w15:appearance w15:val="hidden"/>
                                        <w:text/>
                                      </w:sdtPr>
                                      <w:sdtEndPr/>
                                      <w:sdtContent>
                                        <w:p w:rsidR="00997D7D" w:rsidRDefault="00997D7D">
                                          <w:pPr>
                                            <w:pStyle w:val="InformaesdeContato0"/>
                                            <w:jc w:val="right"/>
                                          </w:pPr>
                                          <w:r>
                                            <w:t xml:space="preserve">     </w:t>
                                          </w:r>
                                        </w:p>
                                      </w:sdtContent>
                                    </w:sdt>
                                    <w:p w:rsidR="00997D7D" w:rsidRDefault="00B64B40" w:rsidP="00952E23">
                                      <w:pPr>
                                        <w:pStyle w:val="InformaesdeContato0"/>
                                        <w:jc w:val="right"/>
                                      </w:pPr>
                                      <w:sdt>
                                        <w:sdtPr>
                                          <w:alias w:val="Endereço Web"/>
                                          <w:tag w:val=""/>
                                          <w:id w:val="1550418689"/>
      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      <w15:appearance w15:val="hidden"/>
                                          <w:text/>
                                        </w:sdtPr>
                                        <w:sdtEndPr/>
                                        <w:sdtContent>
                                          <w:r w:rsidR="00997D7D">
                                            <w:t>sp.senai.br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:rsidR="00997D7D" w:rsidRDefault="00997D7D">
                                <w:pPr>
                                  <w:pStyle w:val="EspaodaTabela0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4592" tIns="0" rIns="164592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E29CBE8" id="Caixa de Texto 10" o:spid="_x0000_s1027" type="#_x0000_t202" alt="Caixa de texto que mostra as informações de contato comerciais" style="position:absolute;margin-left:0;margin-top:0;width:468pt;height:48.9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bottom;mso-position-vertical-relative:margin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" fillcolor="#7030a0" stroked="f" strokeweight=".5pt">
                    <v:textbox inset="12.96pt,0,12.96pt,0"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Informações sobre contatos da empresa"/>
                          </w:tblPr>
                          <w:tblGrid>
                            <w:gridCol w:w="2543"/>
                            <w:gridCol w:w="428"/>
                            <w:gridCol w:w="2550"/>
                            <w:gridCol w:w="428"/>
                            <w:gridCol w:w="2547"/>
                          </w:tblGrid>
                          <w:tr w:rsidR="00997D7D">
                            <w:sdt>
                              <w:sdtPr>
                                <w:alias w:val="Endereço"/>
                                <w:tag w:val=""/>
                                <w:id w:val="1804426379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15:appearance w15:val="hidden"/>
                                <w:text w:multiLine="1"/>
                              </w:sdtPr>
                              <w:sdtEndPr/>
                              <w:sdtContent>
                                <w:tc>
                                  <w:tcPr>
                                    <w:tcW w:w="1496" w:type="pct"/>
                                  </w:tcPr>
                                  <w:p w:rsidR="00997D7D" w:rsidRDefault="00997D7D" w:rsidP="00952E23">
                                    <w:pPr>
                                      <w:pStyle w:val="InformaesdeContato0"/>
                                    </w:pPr>
                                    <w:r>
                                      <w:t>Alameda Barão de Limeira, 539 – São Paulo/SP</w:t>
                                    </w:r>
                                  </w:p>
                                </w:tc>
                              </w:sdtContent>
                            </w:sdt>
                            <w:tc>
                              <w:tcPr>
                                <w:tcW w:w="252" w:type="pct"/>
                              </w:tcPr>
                              <w:p w:rsidR="00997D7D" w:rsidRDefault="00997D7D">
                                <w:pPr>
                                  <w:pStyle w:val="InformaesdeContato0"/>
                                </w:pPr>
                              </w:p>
                            </w:tc>
                            <w:tc>
                              <w:tcPr>
                                <w:tcW w:w="1501" w:type="pct"/>
                              </w:tcPr>
                              <w:p w:rsidR="00997D7D" w:rsidRDefault="00997D7D" w:rsidP="00952E23">
                                <w:pPr>
                                  <w:pStyle w:val="InformaesdeContato0"/>
                                  <w:jc w:val="center"/>
                                </w:pPr>
                              </w:p>
                            </w:tc>
                            <w:tc>
                              <w:tcPr>
                                <w:tcW w:w="252" w:type="pct"/>
                              </w:tcPr>
                              <w:p w:rsidR="00997D7D" w:rsidRDefault="00997D7D">
                                <w:pPr>
                                  <w:pStyle w:val="InformaesdeContato0"/>
                                </w:pPr>
                              </w:p>
                            </w:tc>
                            <w:tc>
                              <w:tcPr>
                                <w:tcW w:w="1500" w:type="pct"/>
                              </w:tcPr>
                              <w:sdt>
                                <w:sdtPr>
                                  <w:alias w:val="Email"/>
                                  <w:tag w:val=""/>
                                  <w:id w:val="-2019763175"/>
                                  <w:showingPlcHdr/>
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997D7D" w:rsidRDefault="00997D7D">
                                    <w:pPr>
                                      <w:pStyle w:val="InformaesdeContato0"/>
                                      <w:jc w:val="right"/>
                                    </w:pPr>
                                    <w: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:rsidR="00997D7D" w:rsidRDefault="00B64B40" w:rsidP="00952E23">
                                <w:pPr>
                                  <w:pStyle w:val="InformaesdeContato0"/>
                                  <w:jc w:val="right"/>
                                </w:pPr>
                                <w:sdt>
                                  <w:sdtPr>
                                    <w:alias w:val="Endereço Web"/>
                                    <w:tag w:val=""/>
                                    <w:id w:val="1550418689"/>
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r w:rsidR="00997D7D">
                                      <w:t>sp.senai.br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:rsidR="00997D7D" w:rsidRDefault="00997D7D">
                          <w:pPr>
                            <w:pStyle w:val="EspaodaTabela0"/>
                          </w:pPr>
                        </w:p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</w:p>
        <w:p w:rsidR="00792337" w:rsidRPr="00585F9D" w:rsidRDefault="00792337"/>
        <w:p w:rsidR="00792337" w:rsidRDefault="00792337">
          <w:pPr>
            <w:rPr>
              <w:rFonts w:eastAsiaTheme="minorHAnsi"/>
              <w:lang w:eastAsia="en-US"/>
            </w:rPr>
          </w:pPr>
          <w:r>
            <w:rPr>
              <w:rFonts w:eastAsiaTheme="minorHAnsi"/>
              <w:lang w:eastAsia="en-US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4C483D" w:themeColor="text2"/>
          <w:sz w:val="20"/>
          <w:szCs w:val="20"/>
        </w:rPr>
        <w:id w:val="1250242059"/>
      </w:sdtPr>
      <w:sdtEndPr>
        <w:rPr>
          <w:b/>
          <w:bCs/>
          <w:noProof/>
        </w:rPr>
      </w:sdtEndPr>
      <w:sdtContent>
        <w:sdt>
          <w:sdtPr>
            <w:rPr>
              <w:rFonts w:asciiTheme="minorHAnsi" w:eastAsiaTheme="minorEastAsia" w:hAnsiTheme="minorHAnsi" w:cstheme="minorBidi"/>
              <w:color w:val="4C483D" w:themeColor="text2"/>
              <w:sz w:val="20"/>
              <w:szCs w:val="20"/>
            </w:rPr>
            <w:id w:val="573324689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:rsidR="007C7D98" w:rsidRDefault="007C7D98" w:rsidP="007C7D98">
              <w:pPr>
                <w:pStyle w:val="Cabealhodondice"/>
              </w:pPr>
              <w:r>
                <w:t>Sumário</w:t>
              </w:r>
            </w:p>
            <w:p w:rsidR="0046629B" w:rsidRDefault="00DE3EA9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r>
                <w:rPr>
                  <w:b w:val="0"/>
                </w:rPr>
                <w:fldChar w:fldCharType="begin"/>
              </w:r>
              <w:r>
                <w:rPr>
                  <w:b w:val="0"/>
                </w:rPr>
                <w:instrText xml:space="preserve"> TOC \o "1-2" </w:instrText>
              </w:r>
              <w:r w:rsidR="00674BE9">
                <w:rPr>
                  <w:b w:val="0"/>
                </w:rPr>
                <w:instrText xml:space="preserve">\n "2-2" </w:instrText>
              </w:r>
              <w:r>
                <w:rPr>
                  <w:b w:val="0"/>
                </w:rPr>
                <w:instrText xml:space="preserve">\h \z \u </w:instrText>
              </w:r>
              <w:r>
                <w:rPr>
                  <w:b w:val="0"/>
                </w:rPr>
                <w:fldChar w:fldCharType="separate"/>
              </w:r>
              <w:hyperlink w:anchor="_Toc533767843" w:history="1">
                <w:r w:rsidR="0046629B" w:rsidRPr="00456EB7">
                  <w:rPr>
                    <w:rStyle w:val="Hyperlink"/>
                    <w:noProof/>
                  </w:rPr>
                  <w:t>Resumo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_Toc533767843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2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B64B40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44" w:history="1">
                <w:r w:rsidR="0046629B" w:rsidRPr="00456EB7">
                  <w:rPr>
                    <w:rStyle w:val="Hyperlink"/>
                    <w:noProof/>
                  </w:rPr>
                  <w:t>Objetivos</w:t>
                </w:r>
              </w:hyperlink>
            </w:p>
            <w:p w:rsidR="0046629B" w:rsidRDefault="00B64B40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45" w:history="1">
                <w:r w:rsidR="0046629B" w:rsidRPr="00456EB7">
                  <w:rPr>
                    <w:rStyle w:val="Hyperlink"/>
                    <w:noProof/>
                  </w:rPr>
                  <w:t>Descrição do projeto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_Toc533767845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2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B64B40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46" w:history="1">
                <w:r w:rsidR="0046629B" w:rsidRPr="00456EB7">
                  <w:rPr>
                    <w:rStyle w:val="Hyperlink"/>
                    <w:noProof/>
                  </w:rPr>
                  <w:t>Resumo do projeto</w:t>
                </w:r>
              </w:hyperlink>
            </w:p>
            <w:p w:rsidR="0046629B" w:rsidRDefault="00B64B40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47" w:history="1">
                <w:r w:rsidR="0046629B" w:rsidRPr="00456EB7">
                  <w:rPr>
                    <w:rStyle w:val="Hyperlink"/>
                    <w:noProof/>
                  </w:rPr>
                  <w:t>Modelagem de Software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_Toc533767847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3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B64B40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48" w:history="1">
                <w:r w:rsidR="0046629B" w:rsidRPr="00456EB7">
                  <w:rPr>
                    <w:rStyle w:val="Hyperlink"/>
                    <w:noProof/>
                  </w:rPr>
                  <w:t>Modelo Lógico</w:t>
                </w:r>
              </w:hyperlink>
            </w:p>
            <w:p w:rsidR="0046629B" w:rsidRDefault="00B64B40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49" w:history="1">
                <w:r w:rsidR="0046629B" w:rsidRPr="00456EB7">
                  <w:rPr>
                    <w:rStyle w:val="Hyperlink"/>
                    <w:noProof/>
                  </w:rPr>
                  <w:t>Modelo Físico</w:t>
                </w:r>
              </w:hyperlink>
            </w:p>
            <w:p w:rsidR="0046629B" w:rsidRDefault="00B64B40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0" w:history="1">
                <w:r w:rsidR="0046629B" w:rsidRPr="00456EB7">
                  <w:rPr>
                    <w:rStyle w:val="Hyperlink"/>
                    <w:noProof/>
                  </w:rPr>
                  <w:t>Modelo Conceitual</w:t>
                </w:r>
              </w:hyperlink>
            </w:p>
            <w:p w:rsidR="0046629B" w:rsidRDefault="00B64B40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1" w:history="1">
                <w:r w:rsidR="0046629B" w:rsidRPr="00456EB7">
                  <w:rPr>
                    <w:rStyle w:val="Hyperlink"/>
                    <w:noProof/>
                  </w:rPr>
                  <w:t>Cronograma</w:t>
                </w:r>
              </w:hyperlink>
            </w:p>
            <w:p w:rsidR="0046629B" w:rsidRDefault="00B64B40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52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Funcionalidades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_Toc533767852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5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B64B40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3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Web</w:t>
                </w:r>
              </w:hyperlink>
            </w:p>
            <w:p w:rsidR="0046629B" w:rsidRDefault="00B64B40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4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Mobile</w:t>
                </w:r>
              </w:hyperlink>
            </w:p>
            <w:p w:rsidR="0046629B" w:rsidRDefault="00B64B40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55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Protótipos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_Toc533767855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6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B64B40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6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Web</w:t>
                </w:r>
              </w:hyperlink>
            </w:p>
            <w:p w:rsidR="0046629B" w:rsidRDefault="00B64B40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7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Mobile</w:t>
                </w:r>
              </w:hyperlink>
            </w:p>
            <w:p w:rsidR="0046629B" w:rsidRDefault="00B64B40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58" w:history="1">
                <w:r w:rsidR="0046629B" w:rsidRPr="00456EB7">
                  <w:rPr>
                    <w:rStyle w:val="Hyperlink"/>
                    <w:noProof/>
                  </w:rPr>
                  <w:t>Front-End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_Toc533767858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7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B64B40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59" w:history="1">
                <w:r w:rsidR="0046629B" w:rsidRPr="00456EB7">
                  <w:rPr>
                    <w:rStyle w:val="Hyperlink"/>
                    <w:noProof/>
                  </w:rPr>
                  <w:t>Mobile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_Toc533767859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8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B64B40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60" w:history="1">
                <w:r w:rsidR="0046629B" w:rsidRPr="00456EB7">
                  <w:rPr>
                    <w:rStyle w:val="Hyperlink"/>
                    <w:noProof/>
                  </w:rPr>
                  <w:t>Arquitetura do Projeto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_Toc533767860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9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B64B40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61" w:history="1">
                <w:r w:rsidR="0046629B" w:rsidRPr="00456EB7">
                  <w:rPr>
                    <w:rStyle w:val="Hyperlink"/>
                    <w:noProof/>
                  </w:rPr>
                  <w:t>Referências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_Toc533767861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10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B64B40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62" w:history="1">
                <w:r w:rsidR="0046629B" w:rsidRPr="00456EB7">
                  <w:rPr>
                    <w:rStyle w:val="Hyperlink"/>
                    <w:noProof/>
                  </w:rPr>
                  <w:t>Links</w:t>
                </w:r>
              </w:hyperlink>
            </w:p>
            <w:p w:rsidR="0046629B" w:rsidRDefault="00B64B40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63" w:history="1">
                <w:r w:rsidR="0046629B" w:rsidRPr="00456EB7">
                  <w:rPr>
                    <w:rStyle w:val="Hyperlink"/>
                    <w:noProof/>
                  </w:rPr>
                  <w:t>Livros</w:t>
                </w:r>
              </w:hyperlink>
            </w:p>
            <w:p w:rsidR="00DA19B6" w:rsidRDefault="00DE3EA9">
              <w:r>
                <w:rPr>
                  <w:b/>
                  <w:sz w:val="26"/>
                </w:rPr>
                <w:fldChar w:fldCharType="end"/>
              </w:r>
            </w:p>
          </w:sdtContent>
        </w:sdt>
      </w:sdtContent>
    </w:sdt>
    <w:p w:rsidR="00DA19B6" w:rsidRDefault="00DA19B6">
      <w:pPr>
        <w:sectPr w:rsidR="00DA19B6" w:rsidSect="007C7D98">
          <w:pgSz w:w="11907" w:h="16839" w:code="9"/>
          <w:pgMar w:top="1080" w:right="1440" w:bottom="1080" w:left="1440" w:header="720" w:footer="576" w:gutter="0"/>
          <w:pgNumType w:start="0"/>
          <w:cols w:space="720"/>
          <w:titlePg/>
          <w:docGrid w:linePitch="360"/>
        </w:sectPr>
      </w:pPr>
    </w:p>
    <w:p w:rsidR="00DA19B6" w:rsidRDefault="0001427C">
      <w:pPr>
        <w:pStyle w:val="cabealho1"/>
      </w:pPr>
      <w:bookmarkStart w:id="1" w:name="_Toc533767843"/>
      <w:r>
        <w:lastRenderedPageBreak/>
        <w:t>Resumo</w:t>
      </w:r>
      <w:bookmarkEnd w:id="1"/>
      <w:r>
        <w:t xml:space="preserve"> </w:t>
      </w:r>
    </w:p>
    <w:p w:rsidR="00DA19B6" w:rsidRDefault="00DA19B6"/>
    <w:p w:rsidR="00DA19B6" w:rsidRDefault="0001427C">
      <w:pPr>
        <w:pStyle w:val="cabealho2"/>
      </w:pPr>
      <w:bookmarkStart w:id="2" w:name="_Toc533767844"/>
      <w:r>
        <w:t>Objetivos</w:t>
      </w:r>
      <w:bookmarkEnd w:id="2"/>
    </w:p>
    <w:p w:rsidR="00DA19B6" w:rsidRDefault="000B7D73">
      <w:r w:rsidRPr="000B7D73">
        <w:t xml:space="preserve">Este documento tem como objetivo demonstrar todas as funcionalidades da plataforma </w:t>
      </w:r>
      <w:proofErr w:type="spellStart"/>
      <w:r>
        <w:t>HRoasds</w:t>
      </w:r>
      <w:proofErr w:type="spellEnd"/>
      <w:r w:rsidRPr="000B7D73">
        <w:t xml:space="preserve">, que visa demonstrar </w:t>
      </w:r>
      <w:r>
        <w:t>a simulação de um RPG.</w:t>
      </w:r>
    </w:p>
    <w:p w:rsidR="004A0592" w:rsidRDefault="004A0592"/>
    <w:p w:rsidR="00DA19B6" w:rsidRDefault="0001427C">
      <w:pPr>
        <w:pStyle w:val="cabealho1"/>
      </w:pPr>
      <w:bookmarkStart w:id="3" w:name="_Toc533767845"/>
      <w:r>
        <w:t xml:space="preserve">Descrição do </w:t>
      </w:r>
      <w:r w:rsidR="00952E23">
        <w:t>projeto</w:t>
      </w:r>
      <w:bookmarkEnd w:id="3"/>
    </w:p>
    <w:p w:rsidR="00DA19B6" w:rsidRDefault="000B7D73">
      <w:r w:rsidRPr="000B7D73">
        <w:t xml:space="preserve">O </w:t>
      </w:r>
      <w:r>
        <w:t>HRoads</w:t>
      </w:r>
      <w:r w:rsidRPr="000B7D73">
        <w:t xml:space="preserve"> tem como</w:t>
      </w:r>
      <w:r>
        <w:t xml:space="preserve"> objetivo a simulação de RPG desenvolvido na </w:t>
      </w:r>
      <w:r w:rsidRPr="000B7D73">
        <w:t>Escola SENAI de Informática.</w:t>
      </w:r>
    </w:p>
    <w:p w:rsidR="008A7F37" w:rsidRDefault="0001427C" w:rsidP="000B7D73">
      <w:pPr>
        <w:pStyle w:val="cabealho2"/>
      </w:pPr>
      <w:bookmarkStart w:id="4" w:name="_Toc533767846"/>
      <w:r>
        <w:t xml:space="preserve">Resumo </w:t>
      </w:r>
      <w:r w:rsidR="00952E23">
        <w:t>do projeto</w:t>
      </w:r>
      <w:bookmarkEnd w:id="4"/>
    </w:p>
    <w:p w:rsidR="008A7F37" w:rsidRDefault="002C1B06">
      <w:r>
        <w:t xml:space="preserve">O HRoads tem objetivo de simular os antigos </w:t>
      </w:r>
      <w:proofErr w:type="spellStart"/>
      <w:r>
        <w:t>RPGs</w:t>
      </w:r>
      <w:proofErr w:type="spellEnd"/>
      <w:r>
        <w:t xml:space="preserve"> de mesa onde as pessoas se divertiam, nesse projeto como um desafio. Nessa simulação tem a diversão do seu cliente como a sua prioridade </w:t>
      </w:r>
      <w:proofErr w:type="spellStart"/>
      <w:r>
        <w:t>a</w:t>
      </w:r>
      <w:proofErr w:type="spellEnd"/>
      <w:r>
        <w:t xml:space="preserve"> por meio dos ensinamentos em relação aos ensinamentos de Banco de Dados. </w:t>
      </w:r>
      <w:r w:rsidR="008A7F37">
        <w:br w:type="page"/>
      </w:r>
    </w:p>
    <w:p w:rsidR="00DA19B6" w:rsidRDefault="00C92BD1">
      <w:pPr>
        <w:pStyle w:val="cabealho1"/>
      </w:pPr>
      <w:bookmarkStart w:id="5" w:name="_Toc533767847"/>
      <w:r>
        <w:lastRenderedPageBreak/>
        <w:t>Modelagem de Software</w:t>
      </w:r>
      <w:bookmarkEnd w:id="5"/>
    </w:p>
    <w:p w:rsidR="00DA19B6" w:rsidRDefault="002C1B06">
      <w:r w:rsidRPr="002C1B06">
        <w:t>Esta sessão tende a demonstrar o que será desenvolvido no banco de dados e quais são as suas representações.</w:t>
      </w:r>
    </w:p>
    <w:p w:rsidR="00C26497" w:rsidRDefault="00C26497"/>
    <w:p w:rsidR="00DA19B6" w:rsidRDefault="00C92BD1">
      <w:pPr>
        <w:pStyle w:val="cabealho2"/>
      </w:pPr>
      <w:bookmarkStart w:id="6" w:name="_Toc533767848"/>
      <w:r>
        <w:t>Modelo Lógico</w:t>
      </w:r>
      <w:bookmarkEnd w:id="6"/>
    </w:p>
    <w:p w:rsidR="004F064A" w:rsidRPr="00A317F1" w:rsidRDefault="00A317F1" w:rsidP="004F064A">
      <w:pPr>
        <w:rPr>
          <w:sz w:val="14"/>
        </w:rPr>
      </w:pPr>
      <w:r w:rsidRPr="00A317F1">
        <w:rPr>
          <w:noProof/>
          <w:sz w:val="14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margin">
              <wp:posOffset>-66675</wp:posOffset>
            </wp:positionH>
            <wp:positionV relativeFrom="paragraph">
              <wp:posOffset>748030</wp:posOffset>
            </wp:positionV>
            <wp:extent cx="5153025" cy="3495675"/>
            <wp:effectExtent l="0" t="0" r="9525" b="9525"/>
            <wp:wrapTopAndBottom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otoLógico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317F1">
        <w:rPr>
          <w:rFonts w:cs="Helvetica"/>
          <w:color w:val="3C4858"/>
          <w:szCs w:val="26"/>
          <w:shd w:val="clear" w:color="auto" w:fill="FFFFFF"/>
        </w:rPr>
        <w:t>Descreve como os dados serão armazenados no banco e também seus relacionamentos. Esse modelo adota alguma tecnologia, pode ser: relacional, orientado a objetos, orientado a colunas, entre outros.</w:t>
      </w:r>
    </w:p>
    <w:p w:rsidR="004F064A" w:rsidRPr="004F064A" w:rsidRDefault="004F064A" w:rsidP="004F064A"/>
    <w:p w:rsidR="004F064A" w:rsidRPr="004F064A" w:rsidRDefault="004F064A" w:rsidP="004F064A"/>
    <w:p w:rsidR="004F064A" w:rsidRPr="004F064A" w:rsidRDefault="004F064A" w:rsidP="004F064A"/>
    <w:p w:rsidR="004F064A" w:rsidRPr="004F064A" w:rsidRDefault="004F064A" w:rsidP="004F064A"/>
    <w:p w:rsidR="004F064A" w:rsidRPr="004F064A" w:rsidRDefault="004F064A" w:rsidP="004F064A"/>
    <w:p w:rsidR="004F064A" w:rsidRPr="004F064A" w:rsidRDefault="004F064A" w:rsidP="004F064A"/>
    <w:p w:rsidR="004F064A" w:rsidRPr="004F064A" w:rsidRDefault="004F064A" w:rsidP="004F064A"/>
    <w:p w:rsidR="004F064A" w:rsidRPr="004F064A" w:rsidRDefault="004F064A" w:rsidP="004F064A"/>
    <w:p w:rsidR="004F064A" w:rsidRDefault="004F064A" w:rsidP="004F064A"/>
    <w:p w:rsidR="00A317F1" w:rsidRDefault="00A317F1" w:rsidP="004F064A">
      <w:pPr>
        <w:pStyle w:val="cabealho2"/>
      </w:pPr>
    </w:p>
    <w:p w:rsidR="004F064A" w:rsidRDefault="004F064A" w:rsidP="004F064A">
      <w:pPr>
        <w:pStyle w:val="cabealho2"/>
      </w:pPr>
      <w:r>
        <w:t>Modelo Físico</w:t>
      </w:r>
    </w:p>
    <w:p w:rsidR="004F064A" w:rsidRPr="00A317F1" w:rsidRDefault="00A317F1" w:rsidP="004F064A">
      <w:pPr>
        <w:rPr>
          <w:rFonts w:cs="Arial"/>
          <w:sz w:val="14"/>
        </w:rPr>
      </w:pPr>
      <w:r w:rsidRPr="00A317F1">
        <w:rPr>
          <w:rFonts w:cs="Arial"/>
          <w:color w:val="3C4858"/>
          <w:szCs w:val="26"/>
          <w:shd w:val="clear" w:color="auto" w:fill="FFFFFF"/>
        </w:rPr>
        <w:t>Descreve como os dados serão armazenados no banco e também seus relacionamentos. Esse modelo adota alguma tecnologia, pode ser: relacional, orientado a objetos, orientado a colunas, entre outros.</w:t>
      </w:r>
      <w:r w:rsidR="004F064A" w:rsidRPr="00A317F1">
        <w:rPr>
          <w:rFonts w:cs="Arial"/>
          <w:noProof/>
          <w:sz w:val="14"/>
        </w:rPr>
        <w:drawing>
          <wp:inline distT="0" distB="0" distL="0" distR="0" wp14:anchorId="31D35A92" wp14:editId="144658A7">
            <wp:extent cx="5732145" cy="2514600"/>
            <wp:effectExtent l="0" t="0" r="190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odeloFisico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1B06" w:rsidRDefault="002C1B06" w:rsidP="008A7F37">
      <w:pPr>
        <w:pStyle w:val="cabealho2"/>
      </w:pPr>
      <w:bookmarkStart w:id="7" w:name="_Toc533767850"/>
    </w:p>
    <w:p w:rsidR="004F064A" w:rsidRDefault="00C92BD1" w:rsidP="004F064A">
      <w:pPr>
        <w:pStyle w:val="cabealho2"/>
      </w:pPr>
      <w:r>
        <w:t>Modelo Conceitual</w:t>
      </w:r>
      <w:bookmarkEnd w:id="7"/>
    </w:p>
    <w:p w:rsidR="004F064A" w:rsidRPr="00A317F1" w:rsidRDefault="004F064A" w:rsidP="004F064A">
      <w:bookmarkStart w:id="8" w:name="_GoBack"/>
    </w:p>
    <w:bookmarkEnd w:id="8"/>
    <w:p w:rsidR="004F064A" w:rsidRPr="00A317F1" w:rsidRDefault="00A317F1" w:rsidP="004F064A">
      <w:pPr>
        <w:tabs>
          <w:tab w:val="center" w:pos="4513"/>
        </w:tabs>
      </w:pPr>
      <w:r w:rsidRPr="00A317F1">
        <w:rPr>
          <w:noProof/>
        </w:rPr>
        <w:drawing>
          <wp:anchor distT="0" distB="0" distL="114300" distR="114300" simplePos="0" relativeHeight="251662336" behindDoc="1" locked="0" layoutInCell="1" allowOverlap="1" wp14:anchorId="4BBF6DF5">
            <wp:simplePos x="0" y="0"/>
            <wp:positionH relativeFrom="margin">
              <wp:align>right</wp:align>
            </wp:positionH>
            <wp:positionV relativeFrom="paragraph">
              <wp:posOffset>628015</wp:posOffset>
            </wp:positionV>
            <wp:extent cx="5732145" cy="4525645"/>
            <wp:effectExtent l="0" t="0" r="1905" b="8255"/>
            <wp:wrapNone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ógico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4525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317F1">
        <w:rPr>
          <w:rFonts w:cs="Arial"/>
          <w:color w:val="606060"/>
        </w:rPr>
        <w:t>A</w:t>
      </w:r>
      <w:r w:rsidRPr="00A317F1">
        <w:rPr>
          <w:rFonts w:cs="Arial"/>
          <w:color w:val="606060"/>
        </w:rPr>
        <w:t> finalidade do modelo conceitual de dados é capturar os </w:t>
      </w:r>
      <w:r w:rsidRPr="00A317F1">
        <w:rPr>
          <w:rFonts w:cs="Arial"/>
          <w:b/>
          <w:bCs/>
          <w:color w:val="606060"/>
          <w:bdr w:val="none" w:sz="0" w:space="0" w:color="auto" w:frame="1"/>
        </w:rPr>
        <w:t>requisitos de informação</w:t>
      </w:r>
      <w:r w:rsidRPr="00A317F1">
        <w:rPr>
          <w:rFonts w:cs="Arial"/>
          <w:color w:val="606060"/>
        </w:rPr>
        <w:t> e </w:t>
      </w:r>
      <w:r w:rsidRPr="00A317F1">
        <w:rPr>
          <w:rFonts w:cs="Arial"/>
          <w:b/>
          <w:bCs/>
          <w:color w:val="606060"/>
          <w:bdr w:val="none" w:sz="0" w:space="0" w:color="auto" w:frame="1"/>
        </w:rPr>
        <w:t>regras de negócio </w:t>
      </w:r>
      <w:r w:rsidRPr="00A317F1">
        <w:rPr>
          <w:rFonts w:cs="Arial"/>
          <w:color w:val="606060"/>
        </w:rPr>
        <w:t>sob o </w:t>
      </w:r>
      <w:r w:rsidRPr="00A317F1">
        <w:rPr>
          <w:rFonts w:cs="Arial"/>
          <w:b/>
          <w:bCs/>
          <w:color w:val="606060"/>
          <w:bdr w:val="none" w:sz="0" w:space="0" w:color="auto" w:frame="1"/>
        </w:rPr>
        <w:t>ponto de vista do negócio</w:t>
      </w:r>
      <w:r w:rsidRPr="00A317F1">
        <w:rPr>
          <w:rFonts w:cs="Arial"/>
          <w:color w:val="606060"/>
        </w:rPr>
        <w:t>. Para isto, torna-se necessário o entendimento e a correta aplicação dos mecanismos de abstração, utilizados na modelagem conceitual de dados.</w:t>
      </w:r>
    </w:p>
    <w:p w:rsidR="004F064A" w:rsidRPr="004F064A" w:rsidRDefault="004F064A" w:rsidP="004F064A"/>
    <w:p w:rsidR="00DA19B6" w:rsidRDefault="00DA19B6"/>
    <w:p w:rsidR="00F03330" w:rsidRPr="00A317F1" w:rsidRDefault="00F03330">
      <w:pPr>
        <w:sectPr w:rsidR="00F03330" w:rsidRPr="00A317F1" w:rsidSect="007C7D98">
          <w:footerReference w:type="default" r:id="rId14"/>
          <w:pgSz w:w="11907" w:h="16839" w:code="9"/>
          <w:pgMar w:top="1080" w:right="1440" w:bottom="1080" w:left="1440" w:header="720" w:footer="720" w:gutter="0"/>
          <w:cols w:space="720"/>
          <w:docGrid w:linePitch="360"/>
        </w:sectPr>
      </w:pPr>
    </w:p>
    <w:p w:rsidR="00DA19B6" w:rsidRDefault="008A7F37">
      <w:pPr>
        <w:pStyle w:val="cabealho2"/>
      </w:pPr>
      <w:bookmarkStart w:id="9" w:name="_Toc533767851"/>
      <w:r>
        <w:lastRenderedPageBreak/>
        <w:t>Cronograma</w:t>
      </w:r>
      <w:bookmarkEnd w:id="9"/>
    </w:p>
    <w:p w:rsidR="00DA19B6" w:rsidRDefault="00DA19B6"/>
    <w:tbl>
      <w:tblPr>
        <w:tblStyle w:val="Tabelafinanceira"/>
        <w:tblW w:w="5000" w:type="pct"/>
        <w:tblLook w:val="04E0" w:firstRow="1" w:lastRow="1" w:firstColumn="1" w:lastColumn="0" w:noHBand="0" w:noVBand="1"/>
        <w:tblDescription w:val="Tabela de capital inicial"/>
      </w:tblPr>
      <w:tblGrid>
        <w:gridCol w:w="1334"/>
        <w:gridCol w:w="961"/>
        <w:gridCol w:w="961"/>
        <w:gridCol w:w="961"/>
        <w:gridCol w:w="961"/>
        <w:gridCol w:w="961"/>
        <w:gridCol w:w="961"/>
        <w:gridCol w:w="961"/>
        <w:gridCol w:w="956"/>
      </w:tblGrid>
      <w:tr w:rsidR="00DA19B6" w:rsidTr="008A7F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pct"/>
          </w:tcPr>
          <w:p w:rsidR="00DA19B6" w:rsidRDefault="00DA19B6"/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Dia</w:t>
            </w:r>
            <w:r w:rsidR="0001427C">
              <w:t xml:space="preserve"> 1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2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3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4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5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6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7</w:t>
            </w:r>
          </w:p>
        </w:tc>
        <w:tc>
          <w:tcPr>
            <w:tcW w:w="531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8</w:t>
            </w:r>
          </w:p>
        </w:tc>
      </w:tr>
      <w:tr w:rsidR="00DA19B6" w:rsidTr="008A7F37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pct"/>
          </w:tcPr>
          <w:p w:rsidR="00BD3832" w:rsidRPr="00BD3832" w:rsidRDefault="008A7F37">
            <w:pPr>
              <w:rPr>
                <w:b/>
                <w:caps/>
              </w:rPr>
            </w:pPr>
            <w:r w:rsidRPr="008A7F37">
              <w:rPr>
                <w:b/>
                <w:caps/>
              </w:rPr>
              <w:t>Modelo Lógico</w:t>
            </w:r>
          </w:p>
        </w:tc>
        <w:tc>
          <w:tcPr>
            <w:tcW w:w="533" w:type="pct"/>
          </w:tcPr>
          <w:p w:rsidR="00DA19B6" w:rsidRDefault="00DA19B6" w:rsidP="008A7F37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1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A19B6" w:rsidTr="008A7F3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pct"/>
          </w:tcPr>
          <w:p w:rsidR="008A7F37" w:rsidRPr="008A7F37" w:rsidRDefault="008A7F37">
            <w:r>
              <w:rPr>
                <w:b/>
                <w:caps/>
              </w:rPr>
              <w:t>Modelo Físico</w:t>
            </w: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1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8A7F37" w:rsidTr="008A7F3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pct"/>
          </w:tcPr>
          <w:p w:rsidR="008A7F37" w:rsidRDefault="008A7F37" w:rsidP="008A7F37">
            <w:pPr>
              <w:rPr>
                <w:b w:val="0"/>
                <w:caps w:val="0"/>
              </w:rPr>
            </w:pPr>
            <w:r w:rsidRPr="008A7F37">
              <w:rPr>
                <w:color w:val="4C483D" w:themeColor="text2"/>
              </w:rPr>
              <w:t>Modelo</w:t>
            </w:r>
            <w:r>
              <w:rPr>
                <w:b w:val="0"/>
                <w:caps w:val="0"/>
              </w:rPr>
              <w:t xml:space="preserve"> </w:t>
            </w:r>
            <w:r w:rsidRPr="008A7F37">
              <w:rPr>
                <w:color w:val="4C483D" w:themeColor="text2"/>
              </w:rPr>
              <w:t>Conceitual</w:t>
            </w: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1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8A7F37" w:rsidRDefault="008A7F37" w:rsidP="008A7F37">
      <w:pPr>
        <w:pStyle w:val="InformaesdeContato0"/>
      </w:pPr>
    </w:p>
    <w:p w:rsidR="008A7F37" w:rsidRDefault="008A7F37">
      <w:r>
        <w:br w:type="page"/>
      </w:r>
    </w:p>
    <w:p w:rsidR="004A0592" w:rsidRDefault="006E0CD1" w:rsidP="006E0CD1">
      <w:pPr>
        <w:pStyle w:val="cabealho1"/>
        <w:rPr>
          <w:lang w:eastAsia="en-US"/>
        </w:rPr>
      </w:pPr>
      <w:bookmarkStart w:id="10" w:name="_Toc533767852"/>
      <w:r>
        <w:rPr>
          <w:lang w:eastAsia="en-US"/>
        </w:rPr>
        <w:lastRenderedPageBreak/>
        <w:t>Funcionalidades</w:t>
      </w:r>
      <w:bookmarkEnd w:id="10"/>
    </w:p>
    <w:p w:rsidR="006E0CD1" w:rsidRDefault="006E0CD1" w:rsidP="006E0CD1">
      <w:pPr>
        <w:rPr>
          <w:lang w:eastAsia="en-US"/>
        </w:rPr>
      </w:pPr>
    </w:p>
    <w:p w:rsidR="006E0CD1" w:rsidRDefault="006E0CD1" w:rsidP="006E0CD1">
      <w:pPr>
        <w:pStyle w:val="cabealho2"/>
        <w:rPr>
          <w:lang w:eastAsia="en-US"/>
        </w:rPr>
      </w:pPr>
      <w:bookmarkStart w:id="11" w:name="_Toc533767853"/>
      <w:r>
        <w:rPr>
          <w:lang w:eastAsia="en-US"/>
        </w:rPr>
        <w:t>Web</w:t>
      </w:r>
      <w:bookmarkEnd w:id="11"/>
    </w:p>
    <w:p w:rsidR="006E0CD1" w:rsidRDefault="006E0CD1" w:rsidP="006E0CD1">
      <w:pPr>
        <w:rPr>
          <w:lang w:eastAsia="en-US"/>
        </w:rPr>
      </w:pPr>
    </w:p>
    <w:p w:rsidR="006E0CD1" w:rsidRPr="006E0CD1" w:rsidRDefault="006E0CD1" w:rsidP="006E0CD1">
      <w:pPr>
        <w:pStyle w:val="cabealho2"/>
        <w:rPr>
          <w:lang w:eastAsia="en-US"/>
        </w:rPr>
      </w:pPr>
      <w:bookmarkStart w:id="12" w:name="_Toc533767854"/>
      <w:r>
        <w:rPr>
          <w:lang w:eastAsia="en-US"/>
        </w:rPr>
        <w:t>Mobile</w:t>
      </w:r>
      <w:bookmarkEnd w:id="12"/>
    </w:p>
    <w:p w:rsidR="006E0CD1" w:rsidRDefault="006E0CD1" w:rsidP="006E0CD1">
      <w:pPr>
        <w:rPr>
          <w:lang w:eastAsia="en-US"/>
        </w:rPr>
      </w:pPr>
    </w:p>
    <w:p w:rsidR="009A3F87" w:rsidRDefault="009A3F87">
      <w:pPr>
        <w:rPr>
          <w:lang w:eastAsia="en-US"/>
        </w:rPr>
      </w:pPr>
      <w:r>
        <w:rPr>
          <w:lang w:eastAsia="en-US"/>
        </w:rPr>
        <w:br w:type="page"/>
      </w:r>
    </w:p>
    <w:p w:rsidR="006E0CD1" w:rsidRDefault="006E0CD1" w:rsidP="006E0CD1">
      <w:pPr>
        <w:pStyle w:val="cabealho1"/>
        <w:rPr>
          <w:lang w:eastAsia="en-US"/>
        </w:rPr>
      </w:pPr>
      <w:bookmarkStart w:id="13" w:name="_Toc533767855"/>
      <w:r>
        <w:rPr>
          <w:lang w:eastAsia="en-US"/>
        </w:rPr>
        <w:lastRenderedPageBreak/>
        <w:t>Protótipos</w:t>
      </w:r>
      <w:bookmarkEnd w:id="13"/>
    </w:p>
    <w:p w:rsidR="006E0CD1" w:rsidRDefault="006E0CD1" w:rsidP="006E0CD1">
      <w:pPr>
        <w:rPr>
          <w:lang w:eastAsia="en-US"/>
        </w:rPr>
      </w:pPr>
    </w:p>
    <w:p w:rsidR="006E0CD1" w:rsidRDefault="006E0CD1" w:rsidP="006E0CD1">
      <w:pPr>
        <w:pStyle w:val="cabealho2"/>
        <w:rPr>
          <w:lang w:eastAsia="en-US"/>
        </w:rPr>
      </w:pPr>
      <w:bookmarkStart w:id="14" w:name="_Toc533767856"/>
      <w:r>
        <w:rPr>
          <w:lang w:eastAsia="en-US"/>
        </w:rPr>
        <w:t>Web</w:t>
      </w:r>
      <w:bookmarkEnd w:id="14"/>
    </w:p>
    <w:p w:rsidR="006E0CD1" w:rsidRDefault="006E0CD1" w:rsidP="006E0CD1">
      <w:pPr>
        <w:rPr>
          <w:lang w:eastAsia="en-US"/>
        </w:rPr>
      </w:pPr>
    </w:p>
    <w:p w:rsidR="006E0CD1" w:rsidRDefault="006E0CD1" w:rsidP="006E0CD1">
      <w:pPr>
        <w:pStyle w:val="cabealho2"/>
        <w:rPr>
          <w:lang w:eastAsia="en-US"/>
        </w:rPr>
      </w:pPr>
      <w:bookmarkStart w:id="15" w:name="_Toc533767857"/>
      <w:r>
        <w:rPr>
          <w:lang w:eastAsia="en-US"/>
        </w:rPr>
        <w:t>Mobile</w:t>
      </w:r>
      <w:bookmarkEnd w:id="15"/>
    </w:p>
    <w:p w:rsidR="006E0CD1" w:rsidRPr="006E0CD1" w:rsidRDefault="006E0CD1" w:rsidP="006E0CD1">
      <w:pPr>
        <w:rPr>
          <w:lang w:eastAsia="en-US"/>
        </w:rPr>
      </w:pPr>
    </w:p>
    <w:p w:rsidR="009A3F87" w:rsidRDefault="009A3F87">
      <w:pPr>
        <w:rPr>
          <w:rFonts w:eastAsiaTheme="minorHAnsi"/>
          <w:color w:val="FFFFFF" w:themeColor="background1"/>
          <w:sz w:val="22"/>
          <w:lang w:eastAsia="en-US"/>
        </w:rPr>
      </w:pPr>
      <w:r>
        <w:br w:type="page"/>
      </w:r>
    </w:p>
    <w:p w:rsidR="008A7F37" w:rsidRDefault="009A3F87" w:rsidP="009A3F87">
      <w:pPr>
        <w:pStyle w:val="cabealho1"/>
      </w:pPr>
      <w:bookmarkStart w:id="16" w:name="_Toc533767858"/>
      <w:r>
        <w:lastRenderedPageBreak/>
        <w:t>Front-</w:t>
      </w:r>
      <w:proofErr w:type="spellStart"/>
      <w:r>
        <w:t>End</w:t>
      </w:r>
      <w:bookmarkEnd w:id="16"/>
      <w:proofErr w:type="spellEnd"/>
    </w:p>
    <w:p w:rsidR="009A3F87" w:rsidRDefault="009A3F87" w:rsidP="009A3F87"/>
    <w:p w:rsidR="009A3F87" w:rsidRDefault="009A3F87">
      <w:r>
        <w:br w:type="page"/>
      </w:r>
    </w:p>
    <w:p w:rsidR="009A3F87" w:rsidRDefault="009A3F87" w:rsidP="009A3F87">
      <w:pPr>
        <w:pStyle w:val="cabealho1"/>
      </w:pPr>
      <w:bookmarkStart w:id="17" w:name="_Toc533767859"/>
      <w:r>
        <w:lastRenderedPageBreak/>
        <w:t>Mobile</w:t>
      </w:r>
      <w:bookmarkEnd w:id="17"/>
    </w:p>
    <w:p w:rsidR="009A3F87" w:rsidRDefault="009A3F87" w:rsidP="009A3F87"/>
    <w:p w:rsidR="009A3F87" w:rsidRDefault="009A3F87">
      <w:r>
        <w:br w:type="page"/>
      </w:r>
    </w:p>
    <w:p w:rsidR="009A3F87" w:rsidRDefault="009A3F87" w:rsidP="009A3F87">
      <w:pPr>
        <w:pStyle w:val="cabealho1"/>
      </w:pPr>
      <w:bookmarkStart w:id="18" w:name="_Toc533767860"/>
      <w:r>
        <w:lastRenderedPageBreak/>
        <w:t>Arquitetura do Projeto</w:t>
      </w:r>
      <w:bookmarkEnd w:id="18"/>
    </w:p>
    <w:p w:rsidR="009A3F87" w:rsidRDefault="009A3F87" w:rsidP="009A3F87"/>
    <w:p w:rsidR="009A3F87" w:rsidRDefault="009A3F87">
      <w:r>
        <w:br w:type="page"/>
      </w:r>
    </w:p>
    <w:p w:rsidR="009A3F87" w:rsidRDefault="009A3F87" w:rsidP="009A3F87">
      <w:pPr>
        <w:pStyle w:val="cabealho1"/>
      </w:pPr>
      <w:bookmarkStart w:id="19" w:name="_Toc533767861"/>
      <w:r>
        <w:lastRenderedPageBreak/>
        <w:t>Referências</w:t>
      </w:r>
      <w:bookmarkEnd w:id="19"/>
    </w:p>
    <w:p w:rsidR="00F03B38" w:rsidRDefault="00F03B38" w:rsidP="00F03B38"/>
    <w:p w:rsidR="00F03B38" w:rsidRDefault="00F03B38" w:rsidP="00F03B38">
      <w:pPr>
        <w:pStyle w:val="cabealho2"/>
      </w:pPr>
      <w:bookmarkStart w:id="20" w:name="_Toc533767862"/>
      <w:r>
        <w:t>Links</w:t>
      </w:r>
      <w:bookmarkEnd w:id="20"/>
    </w:p>
    <w:p w:rsidR="00F03B38" w:rsidRDefault="00F03B38" w:rsidP="00F03B38"/>
    <w:p w:rsidR="00F03B38" w:rsidRPr="00F03B38" w:rsidRDefault="00F03B38" w:rsidP="00F03B38">
      <w:pPr>
        <w:pStyle w:val="cabealho2"/>
      </w:pPr>
      <w:bookmarkStart w:id="21" w:name="_Toc533767863"/>
      <w:r>
        <w:t>Livros</w:t>
      </w:r>
      <w:bookmarkEnd w:id="21"/>
    </w:p>
    <w:sectPr w:rsidR="00F03B38" w:rsidRPr="00F03B38" w:rsidSect="008A7F37">
      <w:pgSz w:w="11907" w:h="16839" w:code="9"/>
      <w:pgMar w:top="108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64B40" w:rsidRDefault="00B64B40">
      <w:pPr>
        <w:spacing w:after="0" w:line="240" w:lineRule="auto"/>
      </w:pPr>
      <w:r>
        <w:separator/>
      </w:r>
    </w:p>
  </w:endnote>
  <w:endnote w:type="continuationSeparator" w:id="0">
    <w:p w:rsidR="00B64B40" w:rsidRDefault="00B64B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7D7D" w:rsidRDefault="00B64B40">
    <w:pPr>
      <w:pStyle w:val="rodap"/>
    </w:pPr>
    <w:sdt>
      <w:sdtPr>
        <w:alias w:val="Título"/>
        <w:tag w:val=""/>
        <w:id w:val="571389693"/>
        <w:placeholder>
          <w:docPart w:val="7797400F7F3D4671B70D13C44559A31B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997D7D">
          <w:t>Documentação</w:t>
        </w:r>
      </w:sdtContent>
    </w:sdt>
    <w:r w:rsidR="00997D7D">
      <w:t xml:space="preserve"> - </w:t>
    </w:r>
    <w:sdt>
      <w:sdtPr>
        <w:alias w:val="Data"/>
        <w:tag w:val=""/>
        <w:id w:val="2085497669"/>
        <w:placeholder>
          <w:docPart w:val="3AE90CA84C96469FA6EBBC616655CF94"/>
        </w:placeholder>
        <w:dataBinding w:prefixMappings="xmlns:ns0='http://schemas.microsoft.com/office/2006/coverPageProps' " w:xpath="/ns0:CoverPageProperties[1]/ns0:PublishDate[1]" w:storeItemID="{55AF091B-3C7A-41E3-B477-F2FDAA23CFDA}"/>
        <w:date w:fullDate="2019-01-01T00:00:00Z">
          <w:dateFormat w:val="MMMM' de 'yyyy"/>
          <w:lid w:val="pt-BR"/>
          <w:storeMappedDataAs w:val="dateTime"/>
          <w:calendar w:val="gregorian"/>
        </w:date>
      </w:sdtPr>
      <w:sdtEndPr/>
      <w:sdtContent>
        <w:r w:rsidR="004A0592">
          <w:t>janeiro de 2019</w:t>
        </w:r>
      </w:sdtContent>
    </w:sdt>
    <w:r w:rsidR="00997D7D">
      <w:ptab w:relativeTo="margin" w:alignment="right" w:leader="none"/>
    </w:r>
    <w:r w:rsidR="00997D7D">
      <w:fldChar w:fldCharType="begin"/>
    </w:r>
    <w:r w:rsidR="00997D7D">
      <w:instrText>PAGE   \* MERGEFORMAT</w:instrText>
    </w:r>
    <w:r w:rsidR="00997D7D">
      <w:fldChar w:fldCharType="separate"/>
    </w:r>
    <w:r w:rsidR="00173F68">
      <w:rPr>
        <w:noProof/>
      </w:rPr>
      <w:t>10</w:t>
    </w:r>
    <w:r w:rsidR="00997D7D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64B40" w:rsidRDefault="00B64B40">
      <w:pPr>
        <w:spacing w:after="0" w:line="240" w:lineRule="auto"/>
      </w:pPr>
      <w:r>
        <w:separator/>
      </w:r>
    </w:p>
  </w:footnote>
  <w:footnote w:type="continuationSeparator" w:id="0">
    <w:p w:rsidR="00B64B40" w:rsidRDefault="00B64B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835B5A"/>
    <w:multiLevelType w:val="hybridMultilevel"/>
    <w:tmpl w:val="1C0C43EA"/>
    <w:lvl w:ilvl="0" w:tplc="A7B6A1D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98689B"/>
    <w:multiLevelType w:val="hybridMultilevel"/>
    <w:tmpl w:val="3076A67E"/>
    <w:lvl w:ilvl="0" w:tplc="A7D66F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E56C24"/>
    <w:multiLevelType w:val="hybridMultilevel"/>
    <w:tmpl w:val="C8B68AA6"/>
    <w:lvl w:ilvl="0" w:tplc="7FFA4152">
      <w:start w:val="1"/>
      <w:numFmt w:val="upperRoman"/>
      <w:pStyle w:val="ndice1"/>
      <w:lvlText w:val="%1.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6F0051"/>
    <w:multiLevelType w:val="hybridMultilevel"/>
    <w:tmpl w:val="9D72C9F8"/>
    <w:lvl w:ilvl="0" w:tplc="D928578C">
      <w:start w:val="1"/>
      <w:numFmt w:val="upperRoman"/>
      <w:pStyle w:val="Sumrio1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4D82"/>
    <w:rsid w:val="0001427C"/>
    <w:rsid w:val="00046B04"/>
    <w:rsid w:val="000B7D73"/>
    <w:rsid w:val="000C3257"/>
    <w:rsid w:val="000C4200"/>
    <w:rsid w:val="00173F68"/>
    <w:rsid w:val="001E537E"/>
    <w:rsid w:val="002C1B06"/>
    <w:rsid w:val="002C440D"/>
    <w:rsid w:val="002E0003"/>
    <w:rsid w:val="00362822"/>
    <w:rsid w:val="00376460"/>
    <w:rsid w:val="003A1B68"/>
    <w:rsid w:val="00456E37"/>
    <w:rsid w:val="0046629B"/>
    <w:rsid w:val="004A0592"/>
    <w:rsid w:val="004F064A"/>
    <w:rsid w:val="005177BA"/>
    <w:rsid w:val="00524B9A"/>
    <w:rsid w:val="00585F9D"/>
    <w:rsid w:val="00657A13"/>
    <w:rsid w:val="00674BE9"/>
    <w:rsid w:val="00695C1D"/>
    <w:rsid w:val="006E0CD1"/>
    <w:rsid w:val="006F3AFC"/>
    <w:rsid w:val="00723849"/>
    <w:rsid w:val="00730217"/>
    <w:rsid w:val="00792337"/>
    <w:rsid w:val="007C7D98"/>
    <w:rsid w:val="007F3CBC"/>
    <w:rsid w:val="00894B11"/>
    <w:rsid w:val="008A7F37"/>
    <w:rsid w:val="008B137F"/>
    <w:rsid w:val="008D4D82"/>
    <w:rsid w:val="00952E23"/>
    <w:rsid w:val="00997D7D"/>
    <w:rsid w:val="009A3F87"/>
    <w:rsid w:val="009E2D84"/>
    <w:rsid w:val="00A25BD2"/>
    <w:rsid w:val="00A317F1"/>
    <w:rsid w:val="00A967A8"/>
    <w:rsid w:val="00AE1095"/>
    <w:rsid w:val="00B36547"/>
    <w:rsid w:val="00B64B40"/>
    <w:rsid w:val="00BB5B9E"/>
    <w:rsid w:val="00BD3832"/>
    <w:rsid w:val="00C076BE"/>
    <w:rsid w:val="00C26497"/>
    <w:rsid w:val="00C86073"/>
    <w:rsid w:val="00C92BD1"/>
    <w:rsid w:val="00D0024A"/>
    <w:rsid w:val="00DA19B6"/>
    <w:rsid w:val="00DB563A"/>
    <w:rsid w:val="00DE3EA9"/>
    <w:rsid w:val="00E43E78"/>
    <w:rsid w:val="00E6531E"/>
    <w:rsid w:val="00E95AA4"/>
    <w:rsid w:val="00EB66D8"/>
    <w:rsid w:val="00F03330"/>
    <w:rsid w:val="00F03B38"/>
    <w:rsid w:val="00F0422E"/>
    <w:rsid w:val="00F40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1AFBF285"/>
  <w15:chartTrackingRefBased/>
  <w15:docId w15:val="{AA8A7232-936F-453C-B2AF-2ACAB7FD7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C483D" w:themeColor="text2"/>
        <w:lang w:val="pt-BR" w:eastAsia="pt-BR" w:bidi="ar-SA"/>
      </w:rPr>
    </w:rPrDefault>
    <w:pPrDefault>
      <w:pPr>
        <w:spacing w:after="320" w:line="30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25B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7030A0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25B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7030A0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abealho1">
    <w:name w:val="cabeçalho 1"/>
    <w:basedOn w:val="Normal"/>
    <w:next w:val="Normal"/>
    <w:link w:val="Caracteresdocabealho1"/>
    <w:uiPriority w:val="9"/>
    <w:qFormat/>
    <w:rsid w:val="00952E23"/>
    <w:pPr>
      <w:keepNext/>
      <w:keepLines/>
      <w:pBdr>
        <w:bottom w:val="single" w:sz="8" w:space="1" w:color="auto"/>
      </w:pBdr>
      <w:spacing w:after="200"/>
      <w:outlineLvl w:val="0"/>
    </w:pPr>
    <w:rPr>
      <w:rFonts w:asciiTheme="majorHAnsi" w:eastAsiaTheme="majorEastAsia" w:hAnsiTheme="majorHAnsi" w:cstheme="majorBidi"/>
      <w:color w:val="7030A0"/>
      <w:sz w:val="36"/>
      <w:szCs w:val="36"/>
    </w:rPr>
  </w:style>
  <w:style w:type="paragraph" w:customStyle="1" w:styleId="cabealho2">
    <w:name w:val="cabeçalho 2"/>
    <w:basedOn w:val="Normal"/>
    <w:next w:val="Normal"/>
    <w:link w:val="Caracteresdocabealho2"/>
    <w:uiPriority w:val="9"/>
    <w:unhideWhenUsed/>
    <w:qFormat/>
    <w:pPr>
      <w:keepNext/>
      <w:keepLines/>
      <w:spacing w:before="120" w:after="120" w:line="240" w:lineRule="auto"/>
      <w:outlineLvl w:val="1"/>
    </w:pPr>
    <w:rPr>
      <w:b/>
      <w:bCs/>
      <w:sz w:val="26"/>
      <w:szCs w:val="26"/>
    </w:rPr>
  </w:style>
  <w:style w:type="paragraph" w:customStyle="1" w:styleId="cabealho3">
    <w:name w:val="cabeçalho 3"/>
    <w:basedOn w:val="Normal"/>
    <w:next w:val="Normal"/>
    <w:link w:val="Caracteresdocabealho3"/>
    <w:uiPriority w:val="9"/>
    <w:unhideWhenUsed/>
    <w:qFormat/>
    <w:pPr>
      <w:keepNext/>
      <w:keepLines/>
      <w:spacing w:before="40" w:after="0"/>
      <w:outlineLvl w:val="2"/>
    </w:pPr>
    <w:rPr>
      <w:b/>
      <w:bCs/>
      <w:i/>
      <w:iCs/>
      <w:sz w:val="24"/>
      <w:szCs w:val="24"/>
    </w:rPr>
  </w:style>
  <w:style w:type="paragraph" w:customStyle="1" w:styleId="cabealho4">
    <w:name w:val="cabeçalho 4"/>
    <w:basedOn w:val="Normal"/>
    <w:next w:val="Normal"/>
    <w:link w:val="Caracteresdocabealho4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paragraph" w:customStyle="1" w:styleId="Logotipo">
    <w:name w:val="Logotipo"/>
    <w:basedOn w:val="Normal"/>
    <w:uiPriority w:val="99"/>
    <w:unhideWhenUsed/>
    <w:pPr>
      <w:spacing w:before="600"/>
    </w:pPr>
  </w:style>
  <w:style w:type="character" w:customStyle="1" w:styleId="Espaoreservadoparatexto">
    <w:name w:val="Espaço reservado para texto"/>
    <w:basedOn w:val="Fontepargpadro"/>
    <w:uiPriority w:val="99"/>
    <w:semiHidden/>
    <w:rPr>
      <w:color w:val="808080"/>
    </w:rPr>
  </w:style>
  <w:style w:type="paragraph" w:styleId="Ttulo">
    <w:name w:val="Title"/>
    <w:basedOn w:val="Normal"/>
    <w:next w:val="Normal"/>
    <w:link w:val="TtuloChar"/>
    <w:uiPriority w:val="10"/>
    <w:qFormat/>
    <w:rsid w:val="00A25BD2"/>
    <w:pPr>
      <w:spacing w:after="600" w:line="240" w:lineRule="auto"/>
      <w:contextualSpacing/>
    </w:pPr>
    <w:rPr>
      <w:rFonts w:asciiTheme="majorHAnsi" w:eastAsiaTheme="majorEastAsia" w:hAnsiTheme="majorHAnsi" w:cstheme="majorBidi"/>
      <w:color w:val="7030A0"/>
      <w:kern w:val="28"/>
      <w:sz w:val="96"/>
      <w:szCs w:val="96"/>
    </w:rPr>
  </w:style>
  <w:style w:type="character" w:customStyle="1" w:styleId="TtuloChar">
    <w:name w:val="Título Char"/>
    <w:basedOn w:val="Fontepargpadro"/>
    <w:link w:val="Ttulo"/>
    <w:uiPriority w:val="10"/>
    <w:rsid w:val="00A25BD2"/>
    <w:rPr>
      <w:rFonts w:asciiTheme="majorHAnsi" w:eastAsiaTheme="majorEastAsia" w:hAnsiTheme="majorHAnsi" w:cstheme="majorBidi"/>
      <w:color w:val="7030A0"/>
      <w:kern w:val="28"/>
      <w:sz w:val="96"/>
      <w:szCs w:val="96"/>
    </w:rPr>
  </w:style>
  <w:style w:type="paragraph" w:styleId="Subttulo">
    <w:name w:val="Subtitle"/>
    <w:basedOn w:val="Normal"/>
    <w:next w:val="Normal"/>
    <w:link w:val="SubttuloChar"/>
    <w:uiPriority w:val="11"/>
    <w:qFormat/>
    <w:pPr>
      <w:numPr>
        <w:ilvl w:val="1"/>
      </w:numPr>
      <w:spacing w:after="0" w:line="240" w:lineRule="auto"/>
    </w:pPr>
    <w:rPr>
      <w:sz w:val="32"/>
      <w:szCs w:val="32"/>
    </w:rPr>
  </w:style>
  <w:style w:type="character" w:customStyle="1" w:styleId="SubttuloChar">
    <w:name w:val="Subtítulo Char"/>
    <w:basedOn w:val="Fontepargpadro"/>
    <w:link w:val="Subttulo"/>
    <w:uiPriority w:val="11"/>
    <w:rPr>
      <w:sz w:val="32"/>
      <w:szCs w:val="32"/>
    </w:rPr>
  </w:style>
  <w:style w:type="paragraph" w:customStyle="1" w:styleId="Semespaos">
    <w:name w:val="Sem espaços"/>
    <w:uiPriority w:val="1"/>
    <w:qFormat/>
    <w:pPr>
      <w:spacing w:after="0" w:line="240" w:lineRule="auto"/>
    </w:pPr>
  </w:style>
  <w:style w:type="table" w:customStyle="1" w:styleId="Gradedatabela">
    <w:name w:val="Grade da tabela"/>
    <w:basedOn w:val="Tabe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formaesdecontato">
    <w:name w:val="Informações de contato"/>
    <w:basedOn w:val="Semespaos"/>
    <w:qFormat/>
    <w:rPr>
      <w:color w:val="FFFFFF" w:themeColor="background1"/>
      <w:sz w:val="22"/>
      <w:szCs w:val="22"/>
    </w:rPr>
  </w:style>
  <w:style w:type="paragraph" w:customStyle="1" w:styleId="Espaodatabela">
    <w:name w:val="Espaço da tabela"/>
    <w:basedOn w:val="Semespaos"/>
    <w:uiPriority w:val="99"/>
    <w:pPr>
      <w:spacing w:line="14" w:lineRule="exact"/>
    </w:pPr>
  </w:style>
  <w:style w:type="paragraph" w:customStyle="1" w:styleId="cabealho">
    <w:name w:val="cabeçalho"/>
    <w:basedOn w:val="Normal"/>
    <w:link w:val="Caracteresdocabealho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racteresdocabealho">
    <w:name w:val="Caracteres do cabeçalho"/>
    <w:basedOn w:val="Fontepargpadro"/>
    <w:link w:val="cabealho"/>
    <w:uiPriority w:val="99"/>
  </w:style>
  <w:style w:type="paragraph" w:customStyle="1" w:styleId="rodap">
    <w:name w:val="rodapé"/>
    <w:basedOn w:val="Normal"/>
    <w:link w:val="Caracteresdorodap"/>
    <w:uiPriority w:val="99"/>
    <w:unhideWhenUsed/>
    <w:qFormat/>
    <w:rsid w:val="00A25BD2"/>
    <w:pPr>
      <w:spacing w:after="0" w:line="240" w:lineRule="auto"/>
    </w:pPr>
    <w:rPr>
      <w:rFonts w:asciiTheme="majorHAnsi" w:eastAsiaTheme="majorEastAsia" w:hAnsiTheme="majorHAnsi" w:cstheme="majorBidi"/>
      <w:caps/>
      <w:color w:val="7030A0"/>
      <w:sz w:val="16"/>
      <w:szCs w:val="16"/>
    </w:rPr>
  </w:style>
  <w:style w:type="character" w:customStyle="1" w:styleId="Caracteresdorodap">
    <w:name w:val="Caracteres do rodapé"/>
    <w:basedOn w:val="Fontepargpadro"/>
    <w:link w:val="rodap"/>
    <w:uiPriority w:val="99"/>
    <w:rsid w:val="00A25BD2"/>
    <w:rPr>
      <w:rFonts w:asciiTheme="majorHAnsi" w:eastAsiaTheme="majorEastAsia" w:hAnsiTheme="majorHAnsi" w:cstheme="majorBidi"/>
      <w:caps/>
      <w:color w:val="7030A0"/>
      <w:sz w:val="16"/>
      <w:szCs w:val="16"/>
    </w:rPr>
  </w:style>
  <w:style w:type="character" w:customStyle="1" w:styleId="Caracteresdocabealho1">
    <w:name w:val="Caracteres do cabeçalho 1"/>
    <w:basedOn w:val="Fontepargpadro"/>
    <w:link w:val="cabealho1"/>
    <w:uiPriority w:val="9"/>
    <w:rsid w:val="00952E23"/>
    <w:rPr>
      <w:rFonts w:asciiTheme="majorHAnsi" w:eastAsiaTheme="majorEastAsia" w:hAnsiTheme="majorHAnsi" w:cstheme="majorBidi"/>
      <w:color w:val="7030A0"/>
      <w:sz w:val="36"/>
      <w:szCs w:val="36"/>
    </w:rPr>
  </w:style>
  <w:style w:type="character" w:customStyle="1" w:styleId="Caracteresdocabealho2">
    <w:name w:val="Caracteres do cabeçalho 2"/>
    <w:basedOn w:val="Fontepargpadro"/>
    <w:link w:val="cabealho2"/>
    <w:uiPriority w:val="9"/>
    <w:rPr>
      <w:b/>
      <w:bCs/>
      <w:sz w:val="26"/>
      <w:szCs w:val="26"/>
    </w:rPr>
  </w:style>
  <w:style w:type="paragraph" w:customStyle="1" w:styleId="Cabealhodondice">
    <w:name w:val="Cabeçalho do índice"/>
    <w:basedOn w:val="cabealho1"/>
    <w:next w:val="Normal"/>
    <w:uiPriority w:val="39"/>
    <w:unhideWhenUsed/>
    <w:qFormat/>
    <w:rsid w:val="00A25BD2"/>
    <w:pPr>
      <w:pBdr>
        <w:bottom w:val="none" w:sz="0" w:space="0" w:color="auto"/>
      </w:pBdr>
      <w:spacing w:after="400"/>
      <w:outlineLvl w:val="9"/>
    </w:pPr>
    <w:rPr>
      <w:sz w:val="72"/>
      <w:szCs w:val="72"/>
    </w:rPr>
  </w:style>
  <w:style w:type="paragraph" w:customStyle="1" w:styleId="ndice1">
    <w:name w:val="índice 1"/>
    <w:basedOn w:val="Normal"/>
    <w:next w:val="Normal"/>
    <w:autoRedefine/>
    <w:uiPriority w:val="39"/>
    <w:unhideWhenUsed/>
    <w:pPr>
      <w:numPr>
        <w:numId w:val="1"/>
      </w:numPr>
      <w:spacing w:after="140" w:line="240" w:lineRule="auto"/>
      <w:ind w:right="3240"/>
    </w:pPr>
    <w:rPr>
      <w:b/>
      <w:bCs/>
      <w:sz w:val="26"/>
      <w:szCs w:val="26"/>
    </w:rPr>
  </w:style>
  <w:style w:type="paragraph" w:customStyle="1" w:styleId="ndice2">
    <w:name w:val="índice 2"/>
    <w:basedOn w:val="Normal"/>
    <w:next w:val="Normal"/>
    <w:autoRedefine/>
    <w:uiPriority w:val="39"/>
    <w:unhideWhenUsed/>
    <w:pPr>
      <w:tabs>
        <w:tab w:val="right" w:leader="dot" w:pos="9350"/>
      </w:tabs>
      <w:spacing w:after="100" w:line="240" w:lineRule="auto"/>
      <w:ind w:left="720" w:right="3240"/>
    </w:pPr>
    <w:rPr>
      <w:sz w:val="22"/>
      <w:szCs w:val="22"/>
    </w:rPr>
  </w:style>
  <w:style w:type="character" w:styleId="Hyperlink">
    <w:name w:val="Hyperlink"/>
    <w:basedOn w:val="Fontepargpadro"/>
    <w:uiPriority w:val="99"/>
    <w:unhideWhenUsed/>
    <w:rPr>
      <w:color w:val="4C483D" w:themeColor="hyperlink"/>
      <w:u w:val="single"/>
    </w:rPr>
  </w:style>
  <w:style w:type="character" w:customStyle="1" w:styleId="Caracteresdocabealho3">
    <w:name w:val="Caracteres do cabeçalho 3"/>
    <w:basedOn w:val="Fontepargpadro"/>
    <w:link w:val="cabealho3"/>
    <w:uiPriority w:val="9"/>
    <w:rPr>
      <w:b/>
      <w:bCs/>
      <w:i/>
      <w:iCs/>
      <w:sz w:val="24"/>
      <w:szCs w:val="24"/>
    </w:rPr>
  </w:style>
  <w:style w:type="paragraph" w:customStyle="1" w:styleId="Logotipoalternativo">
    <w:name w:val="Logotipo alternativo"/>
    <w:basedOn w:val="Normal"/>
    <w:uiPriority w:val="99"/>
    <w:unhideWhenUsed/>
    <w:pPr>
      <w:spacing w:before="720" w:line="240" w:lineRule="auto"/>
      <w:ind w:left="720"/>
    </w:pPr>
  </w:style>
  <w:style w:type="paragraph" w:customStyle="1" w:styleId="Rodapalternativo">
    <w:name w:val="Rodapé alternativo"/>
    <w:basedOn w:val="Normal"/>
    <w:uiPriority w:val="99"/>
    <w:unhideWhenUsed/>
    <w:qFormat/>
    <w:pPr>
      <w:spacing w:after="0" w:line="240" w:lineRule="auto"/>
    </w:pPr>
    <w:rPr>
      <w:i/>
      <w:iCs/>
      <w:sz w:val="18"/>
      <w:szCs w:val="18"/>
    </w:rPr>
  </w:style>
  <w:style w:type="table" w:customStyle="1" w:styleId="Dicadetabela">
    <w:name w:val="Dica de tabela"/>
    <w:basedOn w:val="Tabelanormal"/>
    <w:uiPriority w:val="99"/>
    <w:pPr>
      <w:spacing w:after="0" w:line="240" w:lineRule="auto"/>
    </w:pPr>
    <w:rPr>
      <w:color w:val="404040" w:themeColor="text1" w:themeTint="BF"/>
      <w:sz w:val="18"/>
      <w:szCs w:val="18"/>
    </w:rPr>
    <w:tblPr>
      <w:tblCellMar>
        <w:top w:w="144" w:type="dxa"/>
        <w:left w:w="0" w:type="dxa"/>
        <w:right w:w="0" w:type="dxa"/>
      </w:tblCellMar>
    </w:tblPr>
    <w:tcPr>
      <w:shd w:val="clear" w:color="auto" w:fill="FCDBDB" w:themeFill="accent1" w:themeFillTint="33"/>
    </w:tcPr>
    <w:tblStylePr w:type="firstCol">
      <w:pPr>
        <w:wordWrap/>
        <w:jc w:val="center"/>
      </w:pPr>
    </w:tblStylePr>
  </w:style>
  <w:style w:type="paragraph" w:customStyle="1" w:styleId="Dicadetexto">
    <w:name w:val="Dica de texto"/>
    <w:basedOn w:val="Normal"/>
    <w:uiPriority w:val="99"/>
    <w:pPr>
      <w:spacing w:before="160" w:after="160" w:line="264" w:lineRule="auto"/>
      <w:ind w:right="576"/>
    </w:pPr>
    <w:rPr>
      <w:rFonts w:asciiTheme="majorHAnsi" w:eastAsiaTheme="majorEastAsia" w:hAnsiTheme="majorHAnsi" w:cstheme="majorBidi"/>
      <w:i/>
      <w:iCs/>
      <w:sz w:val="16"/>
      <w:szCs w:val="16"/>
    </w:rPr>
  </w:style>
  <w:style w:type="paragraph" w:customStyle="1" w:styleId="cone">
    <w:name w:val="Ícone"/>
    <w:basedOn w:val="Normal"/>
    <w:uiPriority w:val="99"/>
    <w:unhideWhenUsed/>
    <w:qFormat/>
    <w:pPr>
      <w:spacing w:before="160" w:after="160" w:line="240" w:lineRule="auto"/>
      <w:jc w:val="center"/>
    </w:pPr>
  </w:style>
  <w:style w:type="character" w:customStyle="1" w:styleId="Caracteresdocabealho4">
    <w:name w:val="Caracteres do cabeçalho 4"/>
    <w:basedOn w:val="Fontepargpadro"/>
    <w:link w:val="cabealho4"/>
    <w:uiPriority w:val="9"/>
    <w:semiHidden/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table" w:customStyle="1" w:styleId="Tabelafinanceira">
    <w:name w:val="Tabela financeira"/>
    <w:basedOn w:val="Tabelanormal"/>
    <w:uiPriority w:val="99"/>
    <w:pPr>
      <w:spacing w:before="60" w:after="60" w:line="240" w:lineRule="auto"/>
    </w:pPr>
    <w:tblPr>
      <w:tblStyleRowBandSize w:val="1"/>
      <w:tblBorders>
        <w:top w:val="single" w:sz="4" w:space="0" w:color="BCB8AC" w:themeColor="text2" w:themeTint="66"/>
        <w:left w:val="single" w:sz="4" w:space="0" w:color="BCB8AC" w:themeColor="text2" w:themeTint="66"/>
        <w:bottom w:val="single" w:sz="4" w:space="0" w:color="BCB8AC" w:themeColor="text2" w:themeTint="66"/>
        <w:right w:val="single" w:sz="4" w:space="0" w:color="BCB8AC" w:themeColor="text2" w:themeTint="66"/>
        <w:insideV w:val="single" w:sz="4" w:space="0" w:color="BCB8AC" w:themeColor="text2" w:themeTint="66"/>
      </w:tblBorders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F24F4F" w:themeFill="accent1"/>
      </w:tcPr>
    </w:tblStylePr>
    <w:tblStylePr w:type="lastRow">
      <w:rPr>
        <w:rFonts w:asciiTheme="majorHAnsi" w:hAnsiTheme="majorHAnsi"/>
        <w:b/>
        <w:caps/>
        <w:smallCaps w:val="0"/>
        <w:color w:val="F24F4F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DDDBD5" w:themeFill="text2" w:themeFillTint="33"/>
      </w:tcPr>
    </w:tblStylePr>
  </w:style>
  <w:style w:type="paragraph" w:customStyle="1" w:styleId="ndice3">
    <w:name w:val="índice 3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paragraph" w:customStyle="1" w:styleId="ndice4">
    <w:name w:val="índice 4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character" w:customStyle="1" w:styleId="Ttulo1Char">
    <w:name w:val="Título 1 Char"/>
    <w:basedOn w:val="Fontepargpadro"/>
    <w:link w:val="Ttulo1"/>
    <w:uiPriority w:val="9"/>
    <w:rsid w:val="00A25BD2"/>
    <w:rPr>
      <w:rFonts w:asciiTheme="majorHAnsi" w:eastAsiaTheme="majorEastAsia" w:hAnsiTheme="majorHAnsi" w:cstheme="majorBidi"/>
      <w:color w:val="7030A0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7C7D98"/>
    <w:pPr>
      <w:spacing w:line="259" w:lineRule="auto"/>
      <w:outlineLvl w:val="9"/>
    </w:pPr>
    <w:rPr>
      <w:kern w:val="2"/>
      <w:szCs w:val="22"/>
      <w14:ligatures w14:val="standard"/>
    </w:rPr>
  </w:style>
  <w:style w:type="paragraph" w:styleId="Sumrio1">
    <w:name w:val="toc 1"/>
    <w:basedOn w:val="Normal"/>
    <w:next w:val="Normal"/>
    <w:autoRedefine/>
    <w:uiPriority w:val="39"/>
    <w:unhideWhenUsed/>
    <w:rsid w:val="00DE3EA9"/>
    <w:pPr>
      <w:numPr>
        <w:numId w:val="4"/>
      </w:numPr>
      <w:tabs>
        <w:tab w:val="right" w:leader="dot" w:pos="9346"/>
      </w:tabs>
      <w:spacing w:after="100" w:line="240" w:lineRule="auto"/>
      <w:ind w:left="648" w:right="1584"/>
    </w:pPr>
    <w:rPr>
      <w:b/>
      <w:sz w:val="26"/>
    </w:rPr>
  </w:style>
  <w:style w:type="paragraph" w:styleId="Sumrio2">
    <w:name w:val="toc 2"/>
    <w:basedOn w:val="Normal"/>
    <w:next w:val="Normal"/>
    <w:autoRedefine/>
    <w:uiPriority w:val="39"/>
    <w:unhideWhenUsed/>
    <w:rsid w:val="00DE3EA9"/>
    <w:pPr>
      <w:tabs>
        <w:tab w:val="right" w:leader="dot" w:pos="9346"/>
      </w:tabs>
      <w:spacing w:after="100" w:line="240" w:lineRule="auto"/>
      <w:ind w:left="1858" w:hanging="850"/>
    </w:pPr>
    <w:rPr>
      <w:sz w:val="22"/>
    </w:rPr>
  </w:style>
  <w:style w:type="paragraph" w:styleId="Sumrio3">
    <w:name w:val="toc 3"/>
    <w:basedOn w:val="Normal"/>
    <w:next w:val="Normal"/>
    <w:autoRedefine/>
    <w:uiPriority w:val="39"/>
    <w:unhideWhenUsed/>
    <w:rsid w:val="007C7D98"/>
    <w:pPr>
      <w:spacing w:after="100"/>
      <w:ind w:left="400"/>
    </w:pPr>
  </w:style>
  <w:style w:type="paragraph" w:styleId="Cabealho0">
    <w:name w:val="header"/>
    <w:basedOn w:val="Normal"/>
    <w:link w:val="CabealhoChar"/>
    <w:uiPriority w:val="99"/>
    <w:unhideWhenUsed/>
    <w:rsid w:val="007C7D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0"/>
    <w:uiPriority w:val="99"/>
    <w:rsid w:val="007C7D98"/>
  </w:style>
  <w:style w:type="paragraph" w:styleId="Rodap0">
    <w:name w:val="footer"/>
    <w:basedOn w:val="Normal"/>
    <w:link w:val="RodapChar"/>
    <w:unhideWhenUsed/>
    <w:qFormat/>
    <w:rsid w:val="00A25BD2"/>
    <w:pPr>
      <w:tabs>
        <w:tab w:val="center" w:pos="4252"/>
        <w:tab w:val="right" w:pos="8504"/>
      </w:tabs>
      <w:spacing w:after="0" w:line="240" w:lineRule="auto"/>
    </w:pPr>
    <w:rPr>
      <w:rFonts w:asciiTheme="majorHAnsi" w:hAnsiTheme="majorHAnsi"/>
      <w:caps/>
      <w:color w:val="7030A0"/>
      <w:sz w:val="16"/>
    </w:rPr>
  </w:style>
  <w:style w:type="character" w:customStyle="1" w:styleId="RodapChar">
    <w:name w:val="Rodapé Char"/>
    <w:basedOn w:val="Fontepargpadro"/>
    <w:link w:val="Rodap0"/>
    <w:rsid w:val="00A25BD2"/>
    <w:rPr>
      <w:rFonts w:asciiTheme="majorHAnsi" w:hAnsiTheme="majorHAnsi"/>
      <w:caps/>
      <w:color w:val="7030A0"/>
      <w:sz w:val="16"/>
    </w:rPr>
  </w:style>
  <w:style w:type="character" w:styleId="TextodoEspaoReservado">
    <w:name w:val="Placeholder Text"/>
    <w:basedOn w:val="Fontepargpadro"/>
    <w:uiPriority w:val="99"/>
    <w:semiHidden/>
    <w:rsid w:val="00C86073"/>
    <w:rPr>
      <w:color w:val="808080"/>
    </w:rPr>
  </w:style>
  <w:style w:type="paragraph" w:customStyle="1" w:styleId="Ttulo10">
    <w:name w:val="Título1"/>
    <w:basedOn w:val="Normal"/>
    <w:next w:val="Normal"/>
    <w:link w:val="CaracteredoTtulo"/>
    <w:uiPriority w:val="10"/>
    <w:qFormat/>
    <w:rsid w:val="00A25BD2"/>
    <w:pPr>
      <w:spacing w:after="600" w:line="240" w:lineRule="auto"/>
      <w:contextualSpacing/>
    </w:pPr>
    <w:rPr>
      <w:rFonts w:asciiTheme="majorHAnsi" w:eastAsiaTheme="majorEastAsia" w:hAnsiTheme="majorHAnsi" w:cstheme="majorBidi"/>
      <w:color w:val="7030A0"/>
      <w:kern w:val="28"/>
      <w:sz w:val="96"/>
      <w:szCs w:val="96"/>
      <w:lang w:eastAsia="en-US"/>
    </w:rPr>
  </w:style>
  <w:style w:type="character" w:customStyle="1" w:styleId="CaracteredoTtulo">
    <w:name w:val="Caractere do Título"/>
    <w:basedOn w:val="Fontepargpadro"/>
    <w:link w:val="Ttulo10"/>
    <w:uiPriority w:val="10"/>
    <w:rsid w:val="00A25BD2"/>
    <w:rPr>
      <w:rFonts w:asciiTheme="majorHAnsi" w:eastAsiaTheme="majorEastAsia" w:hAnsiTheme="majorHAnsi" w:cstheme="majorBidi"/>
      <w:color w:val="7030A0"/>
      <w:kern w:val="28"/>
      <w:sz w:val="96"/>
      <w:szCs w:val="96"/>
      <w:lang w:eastAsia="en-US"/>
    </w:rPr>
  </w:style>
  <w:style w:type="paragraph" w:customStyle="1" w:styleId="Subttulo1">
    <w:name w:val="Subtítulo1"/>
    <w:basedOn w:val="Normal"/>
    <w:next w:val="Normal"/>
    <w:link w:val="CaracteredoSubttulo"/>
    <w:uiPriority w:val="11"/>
    <w:qFormat/>
    <w:rsid w:val="00DB563A"/>
    <w:pPr>
      <w:numPr>
        <w:ilvl w:val="1"/>
      </w:numPr>
      <w:spacing w:after="0" w:line="240" w:lineRule="auto"/>
    </w:pPr>
    <w:rPr>
      <w:sz w:val="32"/>
      <w:szCs w:val="32"/>
      <w:lang w:eastAsia="en-US"/>
    </w:rPr>
  </w:style>
  <w:style w:type="character" w:customStyle="1" w:styleId="CaracteredoSubttulo">
    <w:name w:val="Caractere do Subtítulo"/>
    <w:basedOn w:val="Fontepargpadro"/>
    <w:link w:val="Subttulo1"/>
    <w:uiPriority w:val="11"/>
    <w:rsid w:val="00DB563A"/>
    <w:rPr>
      <w:sz w:val="32"/>
      <w:szCs w:val="32"/>
      <w:lang w:eastAsia="en-US"/>
    </w:rPr>
  </w:style>
  <w:style w:type="paragraph" w:customStyle="1" w:styleId="InformaesdeContato0">
    <w:name w:val="Informações de Contato"/>
    <w:basedOn w:val="Normal"/>
    <w:qFormat/>
    <w:rsid w:val="00DB563A"/>
    <w:pPr>
      <w:spacing w:after="0" w:line="240" w:lineRule="auto"/>
    </w:pPr>
    <w:rPr>
      <w:rFonts w:eastAsiaTheme="minorHAnsi"/>
      <w:color w:val="FFFFFF" w:themeColor="background1"/>
      <w:sz w:val="22"/>
      <w:lang w:eastAsia="en-US"/>
    </w:rPr>
  </w:style>
  <w:style w:type="paragraph" w:customStyle="1" w:styleId="EspaodaTabela0">
    <w:name w:val="Espaço da Tabela"/>
    <w:basedOn w:val="Normal"/>
    <w:uiPriority w:val="99"/>
    <w:rsid w:val="00DB563A"/>
    <w:pPr>
      <w:spacing w:after="0" w:line="14" w:lineRule="exact"/>
    </w:pPr>
    <w:rPr>
      <w:rFonts w:eastAsiaTheme="minorHAnsi"/>
      <w:lang w:eastAsia="en-US"/>
    </w:rPr>
  </w:style>
  <w:style w:type="paragraph" w:customStyle="1" w:styleId="AltLogotipo">
    <w:name w:val="Alt. Logotipo"/>
    <w:basedOn w:val="Normal"/>
    <w:uiPriority w:val="99"/>
    <w:unhideWhenUsed/>
    <w:rsid w:val="00362822"/>
    <w:pPr>
      <w:spacing w:before="720" w:line="240" w:lineRule="auto"/>
      <w:ind w:left="720"/>
    </w:pPr>
    <w:rPr>
      <w:rFonts w:eastAsiaTheme="minorHAnsi"/>
      <w:lang w:eastAsia="en-US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25BD2"/>
    <w:rPr>
      <w:rFonts w:asciiTheme="majorHAnsi" w:eastAsiaTheme="majorEastAsia" w:hAnsiTheme="majorHAnsi" w:cstheme="majorBidi"/>
      <w:color w:val="7030A0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217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0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9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elena.strada\AppData\Roaming\Microsoft\Modelos\Plano%20de%20neg&#243;cio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797400F7F3D4671B70D13C44559A31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A100F0C-9D06-4C5F-926F-C393AB6D7F3B}"/>
      </w:docPartPr>
      <w:docPartBody>
        <w:p w:rsidR="004265B1" w:rsidRDefault="00406E44">
          <w:pPr>
            <w:pStyle w:val="7797400F7F3D4671B70D13C44559A31B"/>
          </w:pPr>
          <w:r>
            <w:t>[Título do plano de negócios]</w:t>
          </w:r>
        </w:p>
      </w:docPartBody>
    </w:docPart>
    <w:docPart>
      <w:docPartPr>
        <w:name w:val="3AE90CA84C96469FA6EBBC616655CF9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DFEE142-5511-42EE-8067-6586FA3F5873}"/>
      </w:docPartPr>
      <w:docPartBody>
        <w:p w:rsidR="004265B1" w:rsidRDefault="00406E44">
          <w:pPr>
            <w:pStyle w:val="3AE90CA84C96469FA6EBBC616655CF94"/>
          </w:pPr>
          <w:r>
            <w:t>[Selecionar data]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6E44"/>
    <w:rsid w:val="00023D19"/>
    <w:rsid w:val="001D45DD"/>
    <w:rsid w:val="00406E44"/>
    <w:rsid w:val="004265B1"/>
    <w:rsid w:val="00571EE0"/>
    <w:rsid w:val="00973EE1"/>
    <w:rsid w:val="00AC3D2E"/>
    <w:rsid w:val="00B24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Espaoreservadoparatexto">
    <w:name w:val="Espaço reservado para texto"/>
    <w:basedOn w:val="Fontepargpadro"/>
    <w:uiPriority w:val="99"/>
    <w:semiHidden/>
    <w:rPr>
      <w:color w:val="808080"/>
    </w:rPr>
  </w:style>
  <w:style w:type="paragraph" w:customStyle="1" w:styleId="49F44B73329544418FE44E661120C835">
    <w:name w:val="49F44B73329544418FE44E661120C835"/>
  </w:style>
  <w:style w:type="paragraph" w:customStyle="1" w:styleId="413F65EB232A4BB3A808E140CBE5DF64">
    <w:name w:val="413F65EB232A4BB3A808E140CBE5DF64"/>
  </w:style>
  <w:style w:type="paragraph" w:customStyle="1" w:styleId="3BBE16FC179C492881BEECBBA0983817">
    <w:name w:val="3BBE16FC179C492881BEECBBA0983817"/>
  </w:style>
  <w:style w:type="paragraph" w:customStyle="1" w:styleId="7797400F7F3D4671B70D13C44559A31B">
    <w:name w:val="7797400F7F3D4671B70D13C44559A31B"/>
  </w:style>
  <w:style w:type="paragraph" w:customStyle="1" w:styleId="3AE90CA84C96469FA6EBBC616655CF94">
    <w:name w:val="3AE90CA84C96469FA6EBBC616655CF9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Red Business Set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2019-01-01T00:00:00</PublishDate>
  <Abstract/>
  <CompanyAddress>Alameda Barão de Limeira, 539 – São Paulo/SP</CompanyAddress>
  <CompanyPhone/>
  <CompanyFax/>
  <CompanyEmail/>
</CoverPageProperties>
</file>

<file path=customXml/item2.xml><?xml version="1.0" encoding="utf-8"?>
<?mso-contentType encoding="utf-8"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EAC9B9C-39C7-442D-A2C6-BC21F3368F0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902CDC9-95F9-41C2-B6C1-40A5930FB0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Plano de negócios.dotx</Template>
  <TotalTime>39</TotalTime>
  <Pages>12</Pages>
  <Words>465</Words>
  <Characters>2513</Characters>
  <Application>Microsoft Office Word</Application>
  <DocSecurity>0</DocSecurity>
  <Lines>20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Documentação</vt:lpstr>
      <vt:lpstr/>
    </vt:vector>
  </TitlesOfParts>
  <Company/>
  <LinksUpToDate>false</LinksUpToDate>
  <CharactersWithSpaces>2973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Documentação</dc:title>
  <dc:subject>Gufos</dc:subject>
  <dc:creator>Helena Strada</dc:creator>
  <cp:keywords/>
  <dc:description/>
  <cp:lastModifiedBy>Ryan Baptista De Freitas Cordeiro</cp:lastModifiedBy>
  <cp:revision>5</cp:revision>
  <dcterms:created xsi:type="dcterms:W3CDTF">2019-08-09T11:10:00Z</dcterms:created>
  <dcterms:modified xsi:type="dcterms:W3CDTF">2019-08-09T13:09:00Z</dcterms:modified>
  <cp:contentStatus>sp.senai.br</cp:contentStatus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TC038436609991</vt:lpwstr>
  </property>
</Properties>
</file>